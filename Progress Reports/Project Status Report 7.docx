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0332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B0332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11/6/2017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332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332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0332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0332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332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332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0332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3600F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1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bookmarkStart w:id="22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3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lastRenderedPageBreak/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71E5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B71E56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>Still there’s a need for development of system submodules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  <w:bookmarkStart w:id="25" w:name="_GoBack"/>
                  <w:bookmarkEnd w:id="25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6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6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7"/>
                </w:p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bookmarkStart w:id="3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0"/>
                </w:p>
                <w:bookmarkStart w:id="3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1"/>
                </w:p>
                <w:bookmarkStart w:id="3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3" w:name="Text26"/>
                <w:p w:rsidR="00D6695C" w:rsidRDefault="00F22B07" w:rsidP="008F4C3C">
                  <w:r>
                    <w:lastRenderedPageBreak/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3"/>
                </w:p>
                <w:bookmarkStart w:id="3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4"/>
                </w:p>
                <w:bookmarkStart w:id="3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5"/>
                </w:p>
                <w:bookmarkStart w:id="3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6"/>
                </w:p>
                <w:bookmarkStart w:id="3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7"/>
                </w:p>
                <w:bookmarkStart w:id="3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8"/>
                </w:p>
                <w:bookmarkStart w:id="3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600F7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  <w:t>Lurenne Tangi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600F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600F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23" w:rsidRDefault="00B03323">
      <w:r>
        <w:separator/>
      </w:r>
    </w:p>
  </w:endnote>
  <w:endnote w:type="continuationSeparator" w:id="0">
    <w:p w:rsidR="00B03323" w:rsidRDefault="00B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55FA6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600F7">
      <w:rPr>
        <w:noProof/>
        <w:sz w:val="18"/>
        <w:szCs w:val="18"/>
      </w:rPr>
      <w:t>11/21/2017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23" w:rsidRDefault="00B03323">
      <w:r>
        <w:separator/>
      </w:r>
    </w:p>
  </w:footnote>
  <w:footnote w:type="continuationSeparator" w:id="0">
    <w:p w:rsidR="00B03323" w:rsidRDefault="00B03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3323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55FA6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2</cp:revision>
  <cp:lastPrinted>2004-07-12T06:29:00Z</cp:lastPrinted>
  <dcterms:created xsi:type="dcterms:W3CDTF">2017-11-21T13:17:00Z</dcterms:created>
  <dcterms:modified xsi:type="dcterms:W3CDTF">2017-11-21T13:17:00Z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