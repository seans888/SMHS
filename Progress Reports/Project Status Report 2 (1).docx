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0439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F0439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39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39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39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39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39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39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39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B7615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bookmarkStart w:id="22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bookmarkStart w:id="23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Pr="003A1956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lastRenderedPageBreak/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376DF" w:rsidP="009435EB">
            <w:pPr>
              <w:spacing w:before="40" w:after="40"/>
            </w:pPr>
            <w:r>
              <w:t>9/25/2017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5D165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whole project development started 3 months ago and the team is currently doing the drafts of the required diagrams for this project.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5D165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doing the drafts of the required diagrams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318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for 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9/25/2017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3185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318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for 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83185" w:rsidP="00CD4105">
                  <w:pPr>
                    <w:spacing w:before="40" w:after="40"/>
                  </w:pPr>
                  <w:r>
                    <w:t>9/25/2017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3185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8318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for 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9/25/2017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3185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Package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10/1/17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10/1/17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10/1/17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10/1/17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6153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76153" w:rsidP="00CD4105">
                  <w:pPr>
                    <w:spacing w:before="40" w:after="40"/>
                  </w:pPr>
                  <w:r>
                    <w:t>Ahead of Schedule</w:t>
                  </w:r>
                  <w:bookmarkStart w:id="31" w:name="_GoBack"/>
                  <w:bookmarkEnd w:id="31"/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Diagram Draft</w:t>
                  </w:r>
                </w:p>
                <w:p w:rsidR="00F26C63" w:rsidRPr="00C13EAB" w:rsidRDefault="00F26C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Interaction Diagram Draft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lastRenderedPageBreak/>
                    <w:t>10/1/17</w:t>
                  </w:r>
                </w:p>
                <w:p w:rsidR="00F26C63" w:rsidRDefault="00F26C63" w:rsidP="00CD4105">
                  <w:pPr>
                    <w:spacing w:before="40" w:after="40"/>
                  </w:pPr>
                  <w:r>
                    <w:lastRenderedPageBreak/>
                    <w:t>10/1/17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lastRenderedPageBreak/>
                    <w:t>100%</w:t>
                  </w:r>
                </w:p>
                <w:p w:rsidR="00F26C63" w:rsidRDefault="00F26C63" w:rsidP="00CD4105">
                  <w:pPr>
                    <w:spacing w:before="40" w:after="40"/>
                  </w:pPr>
                  <w:r>
                    <w:lastRenderedPageBreak/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lastRenderedPageBreak/>
                    <w:t>On Schedule</w:t>
                  </w:r>
                </w:p>
                <w:p w:rsidR="00F26C63" w:rsidRDefault="00F26C63" w:rsidP="00CD4105">
                  <w:pPr>
                    <w:spacing w:before="40" w:after="40"/>
                  </w:pPr>
                  <w:r>
                    <w:lastRenderedPageBreak/>
                    <w:t>On Schedule</w:t>
                  </w:r>
                </w:p>
                <w:p w:rsidR="00F26C63" w:rsidRPr="00C13EAB" w:rsidRDefault="00F26C63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75A15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75A15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5C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4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4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5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5"/>
                </w:p>
                <w:bookmarkStart w:id="36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6"/>
                </w:p>
                <w:bookmarkStart w:id="37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7"/>
                </w:p>
                <w:bookmarkStart w:id="38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8"/>
                </w:p>
                <w:bookmarkStart w:id="39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9"/>
                </w:p>
                <w:bookmarkStart w:id="40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0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1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2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2"/>
                </w:p>
                <w:bookmarkStart w:id="43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3"/>
                </w:p>
                <w:bookmarkStart w:id="44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4"/>
                </w:p>
                <w:bookmarkStart w:id="45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5"/>
                </w:p>
                <w:bookmarkStart w:id="46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6"/>
                </w:p>
                <w:bookmarkStart w:id="47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7"/>
                </w:p>
                <w:bookmarkStart w:id="48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8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B76153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9" w:name="_Toc527953323"/>
      <w:bookmarkStart w:id="50" w:name="_Toc67755745"/>
      <w:bookmarkStart w:id="5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2" w:name="_Toc527953324"/>
      <w:bookmarkEnd w:id="49"/>
      <w:r w:rsidR="00E37DB8" w:rsidRPr="00A951FF">
        <w:rPr>
          <w:sz w:val="26"/>
          <w:szCs w:val="26"/>
        </w:rPr>
        <w:t>PPROVALS</w:t>
      </w:r>
      <w:bookmarkEnd w:id="50"/>
      <w:bookmarkEnd w:id="5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  <w:t>Lurenne Tangi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B7615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67755746"/>
      <w:bookmarkStart w:id="54" w:name="_Toc77392562"/>
      <w:r w:rsidRPr="00A951FF">
        <w:rPr>
          <w:sz w:val="26"/>
          <w:szCs w:val="26"/>
        </w:rPr>
        <w:lastRenderedPageBreak/>
        <w:t>APPENDICES</w:t>
      </w:r>
      <w:bookmarkEnd w:id="52"/>
      <w:bookmarkEnd w:id="53"/>
      <w:bookmarkEnd w:id="54"/>
    </w:p>
    <w:p w:rsidR="00C27667" w:rsidRDefault="00D7046C" w:rsidP="003A1956">
      <w:pPr>
        <w:pStyle w:val="Heading2"/>
        <w:spacing w:before="480" w:after="240"/>
      </w:pPr>
      <w:bookmarkStart w:id="55" w:name="_Toc67755747"/>
      <w:bookmarkStart w:id="56" w:name="_Toc77392563"/>
      <w:r>
        <w:t>Document Guidelines</w:t>
      </w:r>
      <w:bookmarkEnd w:id="55"/>
      <w:bookmarkEnd w:id="56"/>
    </w:p>
    <w:p w:rsidR="00160B81" w:rsidRPr="003A1956" w:rsidRDefault="00160B81" w:rsidP="00160B81">
      <w:pPr>
        <w:ind w:left="590"/>
        <w:rPr>
          <w:rFonts w:cs="Arial"/>
        </w:rPr>
      </w:pPr>
      <w:bookmarkStart w:id="57" w:name="Omitted"/>
      <w:bookmarkStart w:id="58" w:name="_Project_Charter_Document_Sections_O"/>
      <w:bookmarkStart w:id="59" w:name="_Project_Quality_Plan_Sections_Omitt"/>
      <w:bookmarkStart w:id="60" w:name="_Toc527953329"/>
      <w:bookmarkStart w:id="61" w:name="_Toc67755752"/>
      <w:bookmarkEnd w:id="57"/>
      <w:bookmarkEnd w:id="58"/>
      <w:bookmarkEnd w:id="59"/>
    </w:p>
    <w:p w:rsidR="002D5392" w:rsidRDefault="00C27667" w:rsidP="003A1956">
      <w:pPr>
        <w:pStyle w:val="Heading2"/>
        <w:spacing w:before="480" w:after="240"/>
      </w:pPr>
      <w:bookmarkStart w:id="6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0"/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B7615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39C" w:rsidRDefault="00F0439C">
      <w:r>
        <w:separator/>
      </w:r>
    </w:p>
  </w:endnote>
  <w:endnote w:type="continuationSeparator" w:id="0">
    <w:p w:rsidR="00F0439C" w:rsidRDefault="00F0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76153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76153">
      <w:rPr>
        <w:noProof/>
        <w:sz w:val="18"/>
        <w:szCs w:val="18"/>
      </w:rPr>
      <w:t>10/1/2017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39C" w:rsidRDefault="00F0439C">
      <w:r>
        <w:separator/>
      </w:r>
    </w:p>
  </w:footnote>
  <w:footnote w:type="continuationSeparator" w:id="0">
    <w:p w:rsidR="00F0439C" w:rsidRDefault="00F04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165E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0B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5140"/>
    <w:rsid w:val="00FB761D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FBD91-6E98-4AE2-9EEA-0AB122ABED93}"/>
</file>

<file path=customXml/itemProps2.xml><?xml version="1.0" encoding="utf-8"?>
<ds:datastoreItem xmlns:ds="http://schemas.openxmlformats.org/officeDocument/2006/customXml" ds:itemID="{D5FC54BE-52A4-4A34-97DC-28D0DD0BB68E}"/>
</file>

<file path=customXml/itemProps3.xml><?xml version="1.0" encoding="utf-8"?>
<ds:datastoreItem xmlns:ds="http://schemas.openxmlformats.org/officeDocument/2006/customXml" ds:itemID="{893BBC1F-29EC-4CDC-8ED3-4934B5C545EB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41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16</cp:revision>
  <cp:lastPrinted>2004-07-12T06:29:00Z</cp:lastPrinted>
  <dcterms:created xsi:type="dcterms:W3CDTF">2013-05-08T02:00:00Z</dcterms:created>
  <dcterms:modified xsi:type="dcterms:W3CDTF">2017-10-01T12:57:00Z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