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EA5131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11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E849BA">
        <w:rPr>
          <w:rFonts w:cs="Arial"/>
          <w:sz w:val="22"/>
          <w:szCs w:val="22"/>
        </w:rPr>
        <w:t xml:space="preserve"> SM Hotels: Service Request Management System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FB761D">
        <w:rPr>
          <w:rFonts w:cs="Arial"/>
          <w:sz w:val="22"/>
          <w:szCs w:val="22"/>
        </w:rPr>
        <w:t xml:space="preserve"> School of Computing and Information Technology (</w:t>
      </w:r>
      <w:proofErr w:type="spellStart"/>
      <w:r w:rsidR="00FB761D">
        <w:rPr>
          <w:rFonts w:cs="Arial"/>
          <w:sz w:val="22"/>
          <w:szCs w:val="22"/>
        </w:rPr>
        <w:t>SoCIT</w:t>
      </w:r>
      <w:proofErr w:type="spellEnd"/>
      <w:r w:rsidR="00FB761D">
        <w:rPr>
          <w:rFonts w:cs="Arial"/>
          <w:sz w:val="22"/>
          <w:szCs w:val="22"/>
        </w:rPr>
        <w:t>)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FB761D">
        <w:rPr>
          <w:rFonts w:cs="Arial"/>
          <w:sz w:val="22"/>
          <w:szCs w:val="22"/>
        </w:rPr>
        <w:t xml:space="preserve"> CSPROJ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:rsidR="00AC1680" w:rsidRDefault="00EA5131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11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849B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Lurenne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Tangi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849B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 / Documenter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849B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849B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 / Documenter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E849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9/25/2017</w:t>
            </w:r>
          </w:p>
        </w:tc>
        <w:tc>
          <w:tcPr>
            <w:tcW w:w="1980" w:type="dxa"/>
          </w:tcPr>
          <w:p w:rsidR="004C4A05" w:rsidRDefault="00E849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Lurenne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Tangi</w:t>
            </w:r>
            <w:proofErr w:type="spellEnd"/>
          </w:p>
          <w:p w:rsidR="00E849BA" w:rsidRPr="003557E7" w:rsidRDefault="00E849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E849BA" w:rsidP="004D567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E849BA" w:rsidP="004D567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9/25/2017</w:t>
            </w:r>
          </w:p>
        </w:tc>
        <w:tc>
          <w:tcPr>
            <w:tcW w:w="1980" w:type="dxa"/>
          </w:tcPr>
          <w:p w:rsidR="004C4A05" w:rsidRDefault="00E849BA" w:rsidP="004D567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  <w:p w:rsidR="00E849BA" w:rsidRPr="003557E7" w:rsidRDefault="00E849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Lurenne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Tangi</w:t>
            </w:r>
            <w:proofErr w:type="spellEnd"/>
          </w:p>
        </w:tc>
        <w:tc>
          <w:tcPr>
            <w:tcW w:w="4140" w:type="dxa"/>
          </w:tcPr>
          <w:p w:rsidR="00A73169" w:rsidRDefault="00E849BA" w:rsidP="008F4C3C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Communication Diagram Draft</w:t>
            </w:r>
          </w:p>
          <w:p w:rsidR="00A73169" w:rsidRDefault="00E849BA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Class Diagram Draft</w:t>
            </w:r>
          </w:p>
          <w:p w:rsidR="007845AF" w:rsidRPr="003557E7" w:rsidRDefault="00D320BB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Object Diagram Draft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FB514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FB514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10/1/2017</w:t>
            </w:r>
          </w:p>
        </w:tc>
        <w:tc>
          <w:tcPr>
            <w:tcW w:w="1980" w:type="dxa"/>
          </w:tcPr>
          <w:p w:rsidR="007845AF" w:rsidRPr="003557E7" w:rsidRDefault="00FB514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D320BB" w:rsidRPr="00D320BB" w:rsidRDefault="00D320BB" w:rsidP="00D320BB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Milestones Updated</w:t>
            </w:r>
          </w:p>
          <w:p w:rsidR="007845AF" w:rsidRPr="003557E7" w:rsidRDefault="007845AF" w:rsidP="00D320BB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  <w:tr w:rsidR="006C6A96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C6A96" w:rsidRDefault="006C6A9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</w:t>
            </w:r>
          </w:p>
        </w:tc>
        <w:tc>
          <w:tcPr>
            <w:tcW w:w="1260" w:type="dxa"/>
          </w:tcPr>
          <w:p w:rsidR="006C6A96" w:rsidRDefault="006C6A9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10/8/2017</w:t>
            </w:r>
          </w:p>
        </w:tc>
        <w:tc>
          <w:tcPr>
            <w:tcW w:w="1980" w:type="dxa"/>
          </w:tcPr>
          <w:p w:rsidR="006C6A96" w:rsidRDefault="006C6A9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6C6A96" w:rsidRDefault="006C6A96" w:rsidP="00D320BB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Milestones Updated</w:t>
            </w:r>
          </w:p>
        </w:tc>
      </w:tr>
      <w:tr w:rsidR="006A2A57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A2A57" w:rsidRDefault="006A2A5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1.4</w:t>
            </w:r>
          </w:p>
        </w:tc>
        <w:tc>
          <w:tcPr>
            <w:tcW w:w="1260" w:type="dxa"/>
          </w:tcPr>
          <w:p w:rsidR="006A2A57" w:rsidRDefault="006A2A5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10/16/2017</w:t>
            </w:r>
          </w:p>
        </w:tc>
        <w:tc>
          <w:tcPr>
            <w:tcW w:w="1980" w:type="dxa"/>
          </w:tcPr>
          <w:p w:rsidR="006A2A57" w:rsidRDefault="006A2A5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6A2A57" w:rsidRDefault="006A2A57" w:rsidP="00D320BB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Milestones Updated</w:t>
            </w:r>
          </w:p>
        </w:tc>
      </w:tr>
      <w:tr w:rsidR="00587201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587201" w:rsidRDefault="0058720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1.5</w:t>
            </w:r>
          </w:p>
        </w:tc>
        <w:tc>
          <w:tcPr>
            <w:tcW w:w="1260" w:type="dxa"/>
          </w:tcPr>
          <w:p w:rsidR="00587201" w:rsidRDefault="0058720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10/23/2017</w:t>
            </w:r>
          </w:p>
        </w:tc>
        <w:tc>
          <w:tcPr>
            <w:tcW w:w="1980" w:type="dxa"/>
          </w:tcPr>
          <w:p w:rsidR="00587201" w:rsidRDefault="0058720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587201" w:rsidRDefault="00587201" w:rsidP="00D320BB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Milestones Updated</w:t>
            </w:r>
          </w:p>
        </w:tc>
      </w:tr>
      <w:tr w:rsidR="003600F7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3600F7" w:rsidRDefault="003600F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1.6</w:t>
            </w:r>
          </w:p>
        </w:tc>
        <w:tc>
          <w:tcPr>
            <w:tcW w:w="1260" w:type="dxa"/>
          </w:tcPr>
          <w:p w:rsidR="003600F7" w:rsidRDefault="00AD4B3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11/13</w:t>
            </w:r>
            <w:r w:rsidR="003600F7">
              <w:rPr>
                <w:rFonts w:cs="Arial"/>
                <w:sz w:val="20"/>
              </w:rPr>
              <w:t>/2017</w:t>
            </w:r>
          </w:p>
        </w:tc>
        <w:tc>
          <w:tcPr>
            <w:tcW w:w="1980" w:type="dxa"/>
          </w:tcPr>
          <w:p w:rsidR="003600F7" w:rsidRDefault="003600F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3600F7" w:rsidRDefault="003600F7" w:rsidP="00D320BB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Milestones Updated</w:t>
            </w:r>
          </w:p>
        </w:tc>
      </w:tr>
      <w:tr w:rsidR="003600F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3600F7" w:rsidRDefault="00B71E5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1.7</w:t>
            </w:r>
          </w:p>
        </w:tc>
        <w:tc>
          <w:tcPr>
            <w:tcW w:w="1260" w:type="dxa"/>
          </w:tcPr>
          <w:p w:rsidR="003600F7" w:rsidRDefault="00AD4B3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11/20</w:t>
            </w:r>
            <w:r w:rsidR="00B71E56">
              <w:rPr>
                <w:rFonts w:cs="Arial"/>
                <w:sz w:val="20"/>
              </w:rPr>
              <w:t>/2017</w:t>
            </w:r>
          </w:p>
        </w:tc>
        <w:tc>
          <w:tcPr>
            <w:tcW w:w="1980" w:type="dxa"/>
          </w:tcPr>
          <w:p w:rsidR="003600F7" w:rsidRDefault="00B71E5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3600F7" w:rsidRDefault="00B71E56" w:rsidP="00D320BB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Milestones Updated</w:t>
            </w:r>
          </w:p>
        </w:tc>
      </w:tr>
      <w:tr w:rsidR="003600F7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3600F7" w:rsidRDefault="00AD4B3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1.9</w:t>
            </w:r>
          </w:p>
        </w:tc>
        <w:tc>
          <w:tcPr>
            <w:tcW w:w="1260" w:type="dxa"/>
          </w:tcPr>
          <w:p w:rsidR="003600F7" w:rsidRDefault="00AD4B3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11/27/2017</w:t>
            </w:r>
          </w:p>
        </w:tc>
        <w:tc>
          <w:tcPr>
            <w:tcW w:w="1980" w:type="dxa"/>
          </w:tcPr>
          <w:p w:rsidR="003600F7" w:rsidRDefault="00EB076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3600F7" w:rsidRDefault="00EB076D" w:rsidP="00D320BB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Milestones Updated</w:t>
            </w:r>
          </w:p>
        </w:tc>
      </w:tr>
      <w:tr w:rsidR="007352C1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352C1" w:rsidRDefault="007352C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60" w:type="dxa"/>
          </w:tcPr>
          <w:p w:rsidR="007352C1" w:rsidRDefault="007352C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12/4/2017</w:t>
            </w:r>
          </w:p>
        </w:tc>
        <w:tc>
          <w:tcPr>
            <w:tcW w:w="1980" w:type="dxa"/>
          </w:tcPr>
          <w:p w:rsidR="007352C1" w:rsidRDefault="007352C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7352C1" w:rsidRDefault="007352C1" w:rsidP="00D320BB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Milestones Updated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EA5131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EA5131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EA5131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EA5131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EA5131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EA5131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EA5131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13642E" w:rsidRPr="00621C6B" w:rsidRDefault="001C1CB0" w:rsidP="003A1956">
      <w:pPr>
        <w:ind w:left="590"/>
        <w:rPr>
          <w:rFonts w:cs="Arial"/>
        </w:rPr>
      </w:pPr>
      <w:r>
        <w:rPr>
          <w:rFonts w:cs="Arial"/>
        </w:rPr>
        <w:t>The purpose of Project Status Report is to keep track on what is happening on the project, it is used to give a formal reporting status for the key project stakeholders, like the client, sponsors and the development team. Project Status Reports are the most efficient way to produced procedural reports and give a better report timing and content.</w:t>
      </w:r>
    </w:p>
    <w:p w:rsidR="00461730" w:rsidRPr="00461730" w:rsidRDefault="00461730" w:rsidP="004A7483">
      <w:pPr>
        <w:rPr>
          <w:rFonts w:cs="Arial"/>
        </w:rPr>
      </w:pPr>
    </w:p>
    <w:bookmarkEnd w:id="18"/>
    <w:p w:rsidR="003A1956" w:rsidRDefault="007352C1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11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D916B6" w:rsidRDefault="00B06E77" w:rsidP="003A1956">
      <w:pPr>
        <w:ind w:left="590"/>
        <w:rPr>
          <w:rFonts w:cs="Arial"/>
        </w:rPr>
      </w:pPr>
      <w:r>
        <w:rPr>
          <w:rFonts w:cs="Arial"/>
        </w:rPr>
        <w:t>The project details contains the necessary information needed by the SM Hotel group in order to keep track on what is happening to the development of the system.</w:t>
      </w:r>
    </w:p>
    <w:p w:rsidR="00B06E77" w:rsidRPr="003A1956" w:rsidRDefault="00B06E77" w:rsidP="003A1956">
      <w:pPr>
        <w:ind w:left="590"/>
        <w:rPr>
          <w:rFonts w:cs="Arial"/>
        </w:rPr>
      </w:pPr>
    </w:p>
    <w:p w:rsidR="0020544A" w:rsidRPr="00624BD7" w:rsidRDefault="00D23C48" w:rsidP="00624BD7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team started the development of the project since August 2017, but there are still some need of revisions with the documents and diagrams. The system development </w:t>
      </w:r>
      <w:r w:rsidR="00624BD7">
        <w:rPr>
          <w:rFonts w:ascii="Arial" w:hAnsi="Arial" w:cs="Arial"/>
          <w:color w:val="000000"/>
          <w:sz w:val="20"/>
          <w:szCs w:val="20"/>
        </w:rPr>
        <w:t>is in continuation.</w:t>
      </w:r>
    </w:p>
    <w:p w:rsidR="0020544A" w:rsidRPr="00844E0A" w:rsidRDefault="00FA1496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 Development</w:t>
      </w:r>
    </w:p>
    <w:bookmarkStart w:id="21" w:name="Text6"/>
    <w:p w:rsidR="00D916B6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6"/>
            <w:enabled/>
            <w:calcOnExit w:val="0"/>
            <w:textInput>
              <w:default w:val="[Project impact of success or failure of milestone deliverables for the remaining period of the project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impact of success or failure of milestone deliverables for the remaining period of the project.]</w:t>
      </w:r>
      <w:r>
        <w:rPr>
          <w:rFonts w:ascii="Arial" w:hAnsi="Arial" w:cs="Arial"/>
          <w:sz w:val="20"/>
          <w:szCs w:val="20"/>
        </w:rPr>
        <w:fldChar w:fldCharType="end"/>
      </w:r>
      <w:bookmarkEnd w:id="21"/>
    </w:p>
    <w:p w:rsidR="00D916B6" w:rsidRPr="003A1956" w:rsidRDefault="006C6A96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Budget Report N/A</w:t>
      </w:r>
    </w:p>
    <w:p w:rsidR="00D916B6" w:rsidRDefault="00D23C48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Risk Management Report</w:t>
      </w:r>
    </w:p>
    <w:p w:rsidR="00D23C48" w:rsidRDefault="00D23C48" w:rsidP="00D23C48">
      <w:pPr>
        <w:pStyle w:val="SectionedBullet"/>
        <w:numPr>
          <w:ilvl w:val="0"/>
          <w:numId w:val="1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Requirement Submissions</w:t>
      </w:r>
    </w:p>
    <w:p w:rsidR="00E5636F" w:rsidRDefault="00E5636F" w:rsidP="00D23C48">
      <w:pPr>
        <w:pStyle w:val="SectionedBullet"/>
        <w:numPr>
          <w:ilvl w:val="0"/>
          <w:numId w:val="1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System Development</w:t>
      </w:r>
    </w:p>
    <w:p w:rsidR="00D23C48" w:rsidRPr="003A1956" w:rsidRDefault="00BF4C53" w:rsidP="00D23C48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9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There are new documents that are needed to be submitted</w:t>
      </w:r>
    </w:p>
    <w:p w:rsidR="00D916B6" w:rsidRPr="003A1956" w:rsidRDefault="00D23C48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team needs to develop the system without errors to satisfy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the client.</w:t>
      </w:r>
    </w:p>
    <w:bookmarkStart w:id="22" w:name="Text10"/>
    <w:p w:rsidR="00D916B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10"/>
            <w:enabled/>
            <w:calcOnExit w:val="0"/>
            <w:textInput>
              <w:default w:val="[Project recommendations to ensure success including lessons learned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[Project recommendations to ensure success including lessons learned.]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2"/>
    </w:p>
    <w:p w:rsidR="005D165E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D165E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D165E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D165E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D165E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D165E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0F4507" w:rsidRPr="003A1956" w:rsidRDefault="000F4507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7B0604" w:rsidRDefault="007407E0" w:rsidP="003A1956">
      <w:pPr>
        <w:pStyle w:val="Heading2"/>
        <w:spacing w:before="480" w:after="240"/>
      </w:pPr>
      <w:bookmarkStart w:id="23" w:name="_Toc77392560"/>
      <w:r>
        <w:lastRenderedPageBreak/>
        <w:t>Project Status Report Template</w:t>
      </w:r>
      <w:bookmarkEnd w:id="23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8376DF" w:rsidP="009435EB">
            <w:pPr>
              <w:spacing w:before="40" w:after="40"/>
            </w:pPr>
            <w:r>
              <w:t>Kenneth Abuel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465CBC" w:rsidP="009435EB">
            <w:pPr>
              <w:spacing w:before="40" w:after="40"/>
            </w:pPr>
            <w:r>
              <w:t>12/4/2017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465CBC" w:rsidP="00273F72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12/14/2017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1E1C15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team is currently developing the system and its making sure that it has no errors, also there are new documents that is needed to be submitted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273F72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team’s top priority is the development of the system also there is still a minor revision in our diagrams and documentation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65CBC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Developing of Reporting Sub Module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B71E56" w:rsidP="004E3A1B">
                  <w:pPr>
                    <w:spacing w:before="40" w:after="40"/>
                  </w:pPr>
                  <w:r>
                    <w:t>12/11</w:t>
                  </w:r>
                  <w:r w:rsidR="004E3A1B">
                    <w:t>/17</w:t>
                  </w:r>
                </w:p>
                <w:p w:rsidR="00B71E56" w:rsidRDefault="00B71E56" w:rsidP="004E3A1B">
                  <w:pPr>
                    <w:spacing w:before="40" w:after="40"/>
                  </w:pPr>
                  <w:r>
                    <w:t>12/14/17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B71E56" w:rsidP="00811B77">
                  <w:pPr>
                    <w:spacing w:before="40" w:after="40"/>
                  </w:pPr>
                  <w:r>
                    <w:t>80</w:t>
                  </w:r>
                  <w:r w:rsidR="00B83185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4E3A1B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65CB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Risk Management Plan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65CBC" w:rsidP="00CD4105">
                  <w:pPr>
                    <w:spacing w:before="40" w:after="40"/>
                  </w:pPr>
                  <w:r>
                    <w:t>12/4/2017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465CBC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465CBC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65CB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Change Management Plan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65CBC" w:rsidP="00CD4105">
                  <w:pPr>
                    <w:spacing w:before="40" w:after="40"/>
                  </w:pPr>
                  <w:r>
                    <w:t>12/4/2017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65CBC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465CBC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65CB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Quality Plan Management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65CBC" w:rsidP="00CD4105">
                  <w:pPr>
                    <w:spacing w:before="40" w:after="40"/>
                  </w:pPr>
                  <w:r>
                    <w:t>12/4/2017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65CBC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465CBC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65CBC" w:rsidP="006C07AB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 the SRMS System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BC37F2" w:rsidP="00CD4105">
                  <w:pPr>
                    <w:spacing w:before="40" w:after="40"/>
                  </w:pPr>
                  <w:r>
                    <w:t>12/14/17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BC37F2" w:rsidP="00CD4105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BC37F2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5C2E9C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5C2E9C" w:rsidRDefault="005C2E9C" w:rsidP="006C07AB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5C2E9C" w:rsidRDefault="005C2E9C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5C2E9C" w:rsidRDefault="005C2E9C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5C2E9C" w:rsidRDefault="005C2E9C" w:rsidP="00CD4105">
                  <w:pPr>
                    <w:spacing w:before="40" w:after="40"/>
                  </w:pPr>
                </w:p>
              </w:tc>
            </w:tr>
            <w:tr w:rsidR="005C2E9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5C2E9C" w:rsidRDefault="005C2E9C" w:rsidP="006C07AB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5C2E9C" w:rsidRDefault="005C2E9C" w:rsidP="00B71E56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5C2E9C" w:rsidRDefault="005C2E9C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5C2E9C" w:rsidRDefault="005C2E9C" w:rsidP="00CD4105">
                  <w:pPr>
                    <w:spacing w:before="40" w:after="40"/>
                  </w:pP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C84B7E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C84B7E" w:rsidRPr="00C13EAB" w:rsidRDefault="00C84B7E" w:rsidP="00CD4105"/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A65AE1" w:rsidP="00D6695C">
                  <w:r>
                    <w:t xml:space="preserve">Still there’s a need for development of system </w:t>
                  </w:r>
                  <w:proofErr w:type="spellStart"/>
                  <w:r>
                    <w:t>submodules</w:t>
                  </w:r>
                  <w:proofErr w:type="spellEnd"/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D6695C" w:rsidP="008F4C3C"/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lastRenderedPageBreak/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475A15" w:rsidP="002E63DC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475A15" w:rsidP="002E63DC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475A15" w:rsidP="002E63DC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475A15" w:rsidP="002E63DC">
                  <w:pPr>
                    <w:spacing w:before="40" w:after="40"/>
                  </w:pPr>
                  <w:r>
                    <w:t>N/A</w:t>
                  </w: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865638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System Development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55FA6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8735C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55FA6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48735C" w:rsidP="00F22B07">
                  <w:r>
                    <w:t>N/A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24" w:name="Text18"/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  <w:bookmarkEnd w:id="24"/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5" w:name="Text19"/>
                <w:p w:rsidR="00D6695C" w:rsidRDefault="00F22B07" w:rsidP="00D6695C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25"/>
                </w:p>
                <w:bookmarkStart w:id="26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26"/>
                </w:p>
                <w:bookmarkStart w:id="27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7"/>
                </w:p>
                <w:bookmarkStart w:id="28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28"/>
                </w:p>
                <w:bookmarkStart w:id="29" w:name="Text23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29"/>
                </w:p>
                <w:bookmarkStart w:id="30" w:name="Text24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30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Pr="00D6695C" w:rsidRDefault="00616251" w:rsidP="00D6695C">
                  <w:r>
                    <w:t>The team’s objective for the next Project Status review is to complete the 2 new documents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  <w:bookmarkStart w:id="31" w:name="_GoBack"/>
            <w:bookmarkEnd w:id="31"/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32" w:name="Text26"/>
                <w:p w:rsidR="00D6695C" w:rsidRDefault="00F22B07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32"/>
                </w:p>
                <w:bookmarkStart w:id="33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33"/>
                </w:p>
                <w:bookmarkStart w:id="34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34"/>
                </w:p>
                <w:bookmarkStart w:id="35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35"/>
                </w:p>
                <w:bookmarkStart w:id="36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36"/>
                </w:p>
                <w:bookmarkStart w:id="37" w:name="Text31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37"/>
                </w:p>
                <w:bookmarkStart w:id="38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Quality Management Review.]</w:t>
                  </w:r>
                  <w:r>
                    <w:fldChar w:fldCharType="end"/>
                  </w:r>
                  <w:bookmarkEnd w:id="38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7352C1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11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9" w:name="_Toc527953323"/>
      <w:bookmarkStart w:id="40" w:name="_Toc67755745"/>
      <w:bookmarkStart w:id="41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42" w:name="_Toc527953324"/>
      <w:bookmarkEnd w:id="39"/>
      <w:r w:rsidR="00E37DB8" w:rsidRPr="00A951FF">
        <w:rPr>
          <w:sz w:val="26"/>
          <w:szCs w:val="26"/>
        </w:rPr>
        <w:t>PPROVALS</w:t>
      </w:r>
      <w:bookmarkEnd w:id="40"/>
      <w:bookmarkEnd w:id="41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:rsidR="00046512" w:rsidRDefault="00046512" w:rsidP="00160B81">
      <w:pPr>
        <w:spacing w:before="240"/>
      </w:pPr>
      <w:r>
        <w:tab/>
      </w:r>
      <w:r>
        <w:tab/>
      </w:r>
      <w:proofErr w:type="spellStart"/>
      <w:r>
        <w:t>Lurenne</w:t>
      </w:r>
      <w:proofErr w:type="spellEnd"/>
      <w:r>
        <w:t xml:space="preserve"> </w:t>
      </w:r>
      <w:proofErr w:type="spellStart"/>
      <w:r>
        <w:t>Tangi</w:t>
      </w:r>
      <w:proofErr w:type="spellEnd"/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8E1BD5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424DE1" w:rsidRDefault="00424DE1" w:rsidP="008E1BD5">
      <w:pPr>
        <w:pStyle w:val="FieldText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>Mr. Joe Gene Quesada</w:t>
      </w:r>
    </w:p>
    <w:p w:rsidR="00424DE1" w:rsidRPr="00DE29F6" w:rsidRDefault="00424DE1" w:rsidP="008E1BD5">
      <w:pPr>
        <w:pStyle w:val="FieldText"/>
        <w:rPr>
          <w:rFonts w:cs="Arial"/>
        </w:rPr>
      </w:pP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A36AC8" w:rsidRDefault="00A36AC8" w:rsidP="008E1BD5">
      <w:pPr>
        <w:pStyle w:val="FieldText"/>
        <w:ind w:firstLine="1440"/>
      </w:pPr>
      <w:r>
        <w:t xml:space="preserve">Mr. Neil </w:t>
      </w:r>
      <w:proofErr w:type="spellStart"/>
      <w:r>
        <w:t>Rumbaoa</w:t>
      </w:r>
      <w:proofErr w:type="spellEnd"/>
    </w:p>
    <w:p w:rsidR="00160B81" w:rsidRDefault="00160B81" w:rsidP="00160B81"/>
    <w:p w:rsidR="003A1956" w:rsidRDefault="007352C1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11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43" w:name="_Toc67755746"/>
      <w:bookmarkStart w:id="44" w:name="_Toc77392562"/>
      <w:r w:rsidRPr="00A951FF">
        <w:rPr>
          <w:sz w:val="26"/>
          <w:szCs w:val="26"/>
        </w:rPr>
        <w:lastRenderedPageBreak/>
        <w:t>APPENDICES</w:t>
      </w:r>
      <w:bookmarkEnd w:id="42"/>
      <w:bookmarkEnd w:id="43"/>
      <w:bookmarkEnd w:id="44"/>
    </w:p>
    <w:p w:rsidR="00C27667" w:rsidRDefault="00D7046C" w:rsidP="003A1956">
      <w:pPr>
        <w:pStyle w:val="Heading2"/>
        <w:spacing w:before="480" w:after="240"/>
      </w:pPr>
      <w:bookmarkStart w:id="45" w:name="_Toc67755747"/>
      <w:bookmarkStart w:id="46" w:name="_Toc77392563"/>
      <w:r>
        <w:t>Document Guidelines</w:t>
      </w:r>
      <w:bookmarkEnd w:id="45"/>
      <w:bookmarkEnd w:id="46"/>
    </w:p>
    <w:p w:rsidR="00160B81" w:rsidRPr="003A1956" w:rsidRDefault="00160B81" w:rsidP="00160B81">
      <w:pPr>
        <w:ind w:left="590"/>
        <w:rPr>
          <w:rFonts w:cs="Arial"/>
        </w:rPr>
      </w:pPr>
      <w:bookmarkStart w:id="47" w:name="Omitted"/>
      <w:bookmarkStart w:id="48" w:name="_Project_Charter_Document_Sections_O"/>
      <w:bookmarkStart w:id="49" w:name="_Project_Quality_Plan_Sections_Omitt"/>
      <w:bookmarkStart w:id="50" w:name="_Toc527953329"/>
      <w:bookmarkStart w:id="51" w:name="_Toc67755752"/>
      <w:bookmarkEnd w:id="47"/>
      <w:bookmarkEnd w:id="48"/>
      <w:bookmarkEnd w:id="49"/>
    </w:p>
    <w:p w:rsidR="002D5392" w:rsidRDefault="00C27667" w:rsidP="003A1956">
      <w:pPr>
        <w:pStyle w:val="Heading2"/>
        <w:spacing w:before="480" w:after="240"/>
      </w:pPr>
      <w:bookmarkStart w:id="52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50"/>
      <w:bookmarkEnd w:id="51"/>
      <w:bookmarkEnd w:id="52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7352C1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11" o:title="BD10290_"/>
          </v:shape>
        </w:pict>
      </w:r>
    </w:p>
    <w:sectPr w:rsidR="003A1956" w:rsidSect="003A1956">
      <w:headerReference w:type="default" r:id="rId12"/>
      <w:footerReference w:type="default" r:id="rId13"/>
      <w:footerReference w:type="first" r:id="rId14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131" w:rsidRDefault="00EA5131">
      <w:r>
        <w:separator/>
      </w:r>
    </w:p>
  </w:endnote>
  <w:endnote w:type="continuationSeparator" w:id="0">
    <w:p w:rsidR="00EA5131" w:rsidRDefault="00EA5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465CBC">
      <w:rPr>
        <w:noProof/>
        <w:sz w:val="18"/>
        <w:szCs w:val="18"/>
      </w:rPr>
      <w:t>8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7352C1">
      <w:rPr>
        <w:noProof/>
        <w:sz w:val="18"/>
        <w:szCs w:val="18"/>
      </w:rPr>
      <w:t>12/4/2017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131" w:rsidRDefault="00EA5131">
      <w:r>
        <w:separator/>
      </w:r>
    </w:p>
  </w:footnote>
  <w:footnote w:type="continuationSeparator" w:id="0">
    <w:p w:rsidR="00EA5131" w:rsidRDefault="00EA51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B3548DF"/>
    <w:multiLevelType w:val="hybridMultilevel"/>
    <w:tmpl w:val="2F9E4190"/>
    <w:lvl w:ilvl="0" w:tplc="2BA2606A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4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64585BF6"/>
    <w:multiLevelType w:val="hybridMultilevel"/>
    <w:tmpl w:val="8446D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9C5ED9"/>
    <w:multiLevelType w:val="hybridMultilevel"/>
    <w:tmpl w:val="0A7A4C04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8"/>
  </w:num>
  <w:num w:numId="7">
    <w:abstractNumId w:val="4"/>
  </w:num>
  <w:num w:numId="8">
    <w:abstractNumId w:val="4"/>
  </w:num>
  <w:num w:numId="9">
    <w:abstractNumId w:val="4"/>
  </w:num>
  <w:num w:numId="10">
    <w:abstractNumId w:val="7"/>
  </w:num>
  <w:num w:numId="11">
    <w:abstractNumId w:val="6"/>
  </w:num>
  <w:num w:numId="12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6512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A77C0"/>
    <w:rsid w:val="000B1121"/>
    <w:rsid w:val="000B2A3C"/>
    <w:rsid w:val="000C1586"/>
    <w:rsid w:val="000C30CC"/>
    <w:rsid w:val="000D40A2"/>
    <w:rsid w:val="000E2EEF"/>
    <w:rsid w:val="000F1BEC"/>
    <w:rsid w:val="000F4507"/>
    <w:rsid w:val="00100287"/>
    <w:rsid w:val="001059E1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1CB0"/>
    <w:rsid w:val="001C4D72"/>
    <w:rsid w:val="001D1D6C"/>
    <w:rsid w:val="001D5979"/>
    <w:rsid w:val="001E1C15"/>
    <w:rsid w:val="001F7C2E"/>
    <w:rsid w:val="0020544A"/>
    <w:rsid w:val="00210D35"/>
    <w:rsid w:val="00216E76"/>
    <w:rsid w:val="00220045"/>
    <w:rsid w:val="00221C70"/>
    <w:rsid w:val="00244592"/>
    <w:rsid w:val="00251044"/>
    <w:rsid w:val="00256430"/>
    <w:rsid w:val="0026172E"/>
    <w:rsid w:val="0026441A"/>
    <w:rsid w:val="00265D51"/>
    <w:rsid w:val="00273F72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600F7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01207"/>
    <w:rsid w:val="00417E2E"/>
    <w:rsid w:val="00424139"/>
    <w:rsid w:val="00424DE1"/>
    <w:rsid w:val="004322F7"/>
    <w:rsid w:val="0044058B"/>
    <w:rsid w:val="00443B66"/>
    <w:rsid w:val="00453E31"/>
    <w:rsid w:val="00461730"/>
    <w:rsid w:val="004656E5"/>
    <w:rsid w:val="00465CBC"/>
    <w:rsid w:val="004669F5"/>
    <w:rsid w:val="00475A15"/>
    <w:rsid w:val="00476057"/>
    <w:rsid w:val="0048735C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D567E"/>
    <w:rsid w:val="004E3A1B"/>
    <w:rsid w:val="004F6761"/>
    <w:rsid w:val="00500E9A"/>
    <w:rsid w:val="00514CB6"/>
    <w:rsid w:val="00524BE7"/>
    <w:rsid w:val="005272F4"/>
    <w:rsid w:val="00534D52"/>
    <w:rsid w:val="0056558C"/>
    <w:rsid w:val="00573191"/>
    <w:rsid w:val="00575EE7"/>
    <w:rsid w:val="00587201"/>
    <w:rsid w:val="005A6DC8"/>
    <w:rsid w:val="005B2D77"/>
    <w:rsid w:val="005C1B07"/>
    <w:rsid w:val="005C2E9C"/>
    <w:rsid w:val="005C6B99"/>
    <w:rsid w:val="005D00AA"/>
    <w:rsid w:val="005D165E"/>
    <w:rsid w:val="005F7092"/>
    <w:rsid w:val="005F7DD6"/>
    <w:rsid w:val="00606E33"/>
    <w:rsid w:val="00616251"/>
    <w:rsid w:val="00621C6B"/>
    <w:rsid w:val="006240A1"/>
    <w:rsid w:val="00624BD7"/>
    <w:rsid w:val="00646CAD"/>
    <w:rsid w:val="00662197"/>
    <w:rsid w:val="00666076"/>
    <w:rsid w:val="006767A9"/>
    <w:rsid w:val="006828F3"/>
    <w:rsid w:val="0069049A"/>
    <w:rsid w:val="00695452"/>
    <w:rsid w:val="006A2A57"/>
    <w:rsid w:val="006A7413"/>
    <w:rsid w:val="006B050D"/>
    <w:rsid w:val="006B1074"/>
    <w:rsid w:val="006B6AFF"/>
    <w:rsid w:val="006C07AB"/>
    <w:rsid w:val="006C2875"/>
    <w:rsid w:val="006C60A6"/>
    <w:rsid w:val="006C6A96"/>
    <w:rsid w:val="006D53EE"/>
    <w:rsid w:val="006E4B62"/>
    <w:rsid w:val="006E5963"/>
    <w:rsid w:val="006E6774"/>
    <w:rsid w:val="007040E7"/>
    <w:rsid w:val="00721D9C"/>
    <w:rsid w:val="00725F8B"/>
    <w:rsid w:val="00730A6C"/>
    <w:rsid w:val="00732583"/>
    <w:rsid w:val="007352C1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1FFB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376DF"/>
    <w:rsid w:val="00840033"/>
    <w:rsid w:val="00842713"/>
    <w:rsid w:val="00844E0A"/>
    <w:rsid w:val="00845A84"/>
    <w:rsid w:val="008465A8"/>
    <w:rsid w:val="00865638"/>
    <w:rsid w:val="00865D2C"/>
    <w:rsid w:val="008769EF"/>
    <w:rsid w:val="008800DB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3F5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B54F4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36AC8"/>
    <w:rsid w:val="00A40EAC"/>
    <w:rsid w:val="00A440A0"/>
    <w:rsid w:val="00A46894"/>
    <w:rsid w:val="00A4698E"/>
    <w:rsid w:val="00A5497F"/>
    <w:rsid w:val="00A5561A"/>
    <w:rsid w:val="00A63D1E"/>
    <w:rsid w:val="00A65AE1"/>
    <w:rsid w:val="00A73169"/>
    <w:rsid w:val="00A82D70"/>
    <w:rsid w:val="00A951FF"/>
    <w:rsid w:val="00A96325"/>
    <w:rsid w:val="00A97DE1"/>
    <w:rsid w:val="00AB1D59"/>
    <w:rsid w:val="00AC1680"/>
    <w:rsid w:val="00AD4B31"/>
    <w:rsid w:val="00AE095C"/>
    <w:rsid w:val="00AF3151"/>
    <w:rsid w:val="00AF4C81"/>
    <w:rsid w:val="00B06E77"/>
    <w:rsid w:val="00B118C0"/>
    <w:rsid w:val="00B120AE"/>
    <w:rsid w:val="00B22714"/>
    <w:rsid w:val="00B25572"/>
    <w:rsid w:val="00B34BA9"/>
    <w:rsid w:val="00B566A3"/>
    <w:rsid w:val="00B71E56"/>
    <w:rsid w:val="00B75410"/>
    <w:rsid w:val="00B76153"/>
    <w:rsid w:val="00B83185"/>
    <w:rsid w:val="00B8436F"/>
    <w:rsid w:val="00B939FB"/>
    <w:rsid w:val="00BA7AF5"/>
    <w:rsid w:val="00BC37F2"/>
    <w:rsid w:val="00BC6BE2"/>
    <w:rsid w:val="00BD77EB"/>
    <w:rsid w:val="00BE141E"/>
    <w:rsid w:val="00BE34BB"/>
    <w:rsid w:val="00BF0219"/>
    <w:rsid w:val="00BF4C53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0D29"/>
    <w:rsid w:val="00C4603B"/>
    <w:rsid w:val="00C47AB9"/>
    <w:rsid w:val="00C50A01"/>
    <w:rsid w:val="00C5488C"/>
    <w:rsid w:val="00C76BAB"/>
    <w:rsid w:val="00C805B3"/>
    <w:rsid w:val="00C84B7E"/>
    <w:rsid w:val="00CB3366"/>
    <w:rsid w:val="00CD4105"/>
    <w:rsid w:val="00CD57C7"/>
    <w:rsid w:val="00CF6029"/>
    <w:rsid w:val="00D0286D"/>
    <w:rsid w:val="00D0658C"/>
    <w:rsid w:val="00D234D0"/>
    <w:rsid w:val="00D23C48"/>
    <w:rsid w:val="00D320BB"/>
    <w:rsid w:val="00D3247B"/>
    <w:rsid w:val="00D5125D"/>
    <w:rsid w:val="00D515FE"/>
    <w:rsid w:val="00D52CF5"/>
    <w:rsid w:val="00D55FA6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C2229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5636F"/>
    <w:rsid w:val="00E70D0D"/>
    <w:rsid w:val="00E742F9"/>
    <w:rsid w:val="00E76E99"/>
    <w:rsid w:val="00E80D5E"/>
    <w:rsid w:val="00E83AB9"/>
    <w:rsid w:val="00E849BA"/>
    <w:rsid w:val="00E9144B"/>
    <w:rsid w:val="00EA4F44"/>
    <w:rsid w:val="00EA5131"/>
    <w:rsid w:val="00EB076D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439C"/>
    <w:rsid w:val="00F05634"/>
    <w:rsid w:val="00F1347A"/>
    <w:rsid w:val="00F22B07"/>
    <w:rsid w:val="00F267E7"/>
    <w:rsid w:val="00F26C63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9512B"/>
    <w:rsid w:val="00FA1496"/>
    <w:rsid w:val="00FA24FF"/>
    <w:rsid w:val="00FB5140"/>
    <w:rsid w:val="00FB761D"/>
    <w:rsid w:val="00FC5A14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064A0CA-53EB-4DDE-ACE9-932BFAEF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C9F857B6C2B044B7F8F9A8AFD90614" ma:contentTypeVersion="4" ma:contentTypeDescription="Create a new document." ma:contentTypeScope="" ma:versionID="b2562dd507f9344f39f8072fc63dbe62">
  <xsd:schema xmlns:xsd="http://www.w3.org/2001/XMLSchema" xmlns:xs="http://www.w3.org/2001/XMLSchema" xmlns:p="http://schemas.microsoft.com/office/2006/metadata/properties" xmlns:ns2="c16856f3-753c-4104-9d9f-55cf817b9d4b" targetNamespace="http://schemas.microsoft.com/office/2006/metadata/properties" ma:root="true" ma:fieldsID="f48603da520cfce722d02c2bd78f4d32" ns2:_="">
    <xsd:import namespace="c16856f3-753c-4104-9d9f-55cf817b9d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856f3-753c-4104-9d9f-55cf817b9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FEE8E0-4E0A-4BA7-8FAF-7A42F32B3A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955403-F4DF-4AAE-8CE4-94C79B54A1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F5B10E-FBA0-4044-8413-7DA4000754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856f3-753c-4104-9d9f-55cf817b9d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11</TotalTime>
  <Pages>8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Ferdinand Kenneth Abuel</cp:lastModifiedBy>
  <cp:revision>14</cp:revision>
  <cp:lastPrinted>2004-07-12T06:29:00Z</cp:lastPrinted>
  <dcterms:created xsi:type="dcterms:W3CDTF">2017-11-21T13:17:00Z</dcterms:created>
  <dcterms:modified xsi:type="dcterms:W3CDTF">2017-12-04T08:18:00Z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  <property fmtid="{D5CDD505-2E9C-101B-9397-08002B2CF9AE}" pid="3" name="ContentTypeId">
    <vt:lpwstr>0x01010064C9F857B6C2B044B7F8F9A8AFD90614</vt:lpwstr>
  </property>
</Properties>
</file>