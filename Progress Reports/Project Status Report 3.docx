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36606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</w:t>
      </w:r>
      <w:proofErr w:type="spellStart"/>
      <w:r w:rsidR="00FB761D">
        <w:rPr>
          <w:rFonts w:cs="Arial"/>
          <w:sz w:val="22"/>
          <w:szCs w:val="22"/>
        </w:rPr>
        <w:t>SoCIT</w:t>
      </w:r>
      <w:proofErr w:type="spellEnd"/>
      <w:r w:rsidR="00FB761D">
        <w:rPr>
          <w:rFonts w:cs="Arial"/>
          <w:sz w:val="22"/>
          <w:szCs w:val="22"/>
        </w:rPr>
        <w:t>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36606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Lurenne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Tangi</w:t>
            </w:r>
            <w:proofErr w:type="spellEnd"/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90735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07355" w:rsidRDefault="009073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907355" w:rsidRDefault="009073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907355" w:rsidRDefault="009073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907355" w:rsidRDefault="00907355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6606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6606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6606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6606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6606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6606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6606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7468F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2"/>
    <w:p w:rsidR="007468FD" w:rsidRPr="003A1956" w:rsidRDefault="007468FD" w:rsidP="007468FD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1"/>
    </w:p>
    <w:p w:rsidR="007468FD" w:rsidRPr="00624BD7" w:rsidRDefault="007468FD" w:rsidP="007468FD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started the development of the project since August 2017, but there are still some need of revisions with the documents and diagrams. The system development is in continuation.</w:t>
      </w:r>
    </w:p>
    <w:bookmarkStart w:id="22" w:name="Text5"/>
    <w:p w:rsidR="007468FD" w:rsidRPr="00844E0A" w:rsidRDefault="007468FD" w:rsidP="007468F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2"/>
    </w:p>
    <w:bookmarkStart w:id="23" w:name="Text6"/>
    <w:p w:rsidR="007468FD" w:rsidRPr="00844E0A" w:rsidRDefault="007468FD" w:rsidP="007468FD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p w:rsidR="007468FD" w:rsidRPr="003A1956" w:rsidRDefault="007468FD" w:rsidP="007468FD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7468FD" w:rsidRDefault="007468FD" w:rsidP="007468FD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7468FD" w:rsidRDefault="007468FD" w:rsidP="007468FD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7468FD" w:rsidRPr="003A1956" w:rsidRDefault="007468FD" w:rsidP="007468FD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diagrams and other requirements still needs to be consulted and revised.</w:t>
      </w:r>
    </w:p>
    <w:p w:rsidR="007468FD" w:rsidRPr="003A1956" w:rsidRDefault="007468FD" w:rsidP="007468FD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4" w:name="Text10"/>
    <w:p w:rsidR="007468FD" w:rsidRDefault="007468FD" w:rsidP="007468FD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937BA" w:rsidRPr="003A1956" w:rsidRDefault="00F937BA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8376DF" w:rsidP="009435EB">
            <w:pPr>
              <w:spacing w:before="40" w:after="40"/>
            </w:pPr>
            <w:r>
              <w:t>9/25/2017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BD7FD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developing the system’s sub modules also there are minor revisions in our diagrams and documentation.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BD7FD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Minor revisions for the documentations and drafts.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5BA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of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5BA3" w:rsidP="000C5BA3">
                  <w:pPr>
                    <w:spacing w:before="40" w:after="40"/>
                  </w:pPr>
                  <w:r>
                    <w:t>10</w:t>
                  </w:r>
                  <w:r w:rsidR="00B83185">
                    <w:t>/</w:t>
                  </w:r>
                  <w:r>
                    <w:t>1</w:t>
                  </w:r>
                  <w:r w:rsidR="00B83185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83185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83185" w:rsidP="00811B77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5BA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of Project Scope and Vision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5BA3" w:rsidP="000C5BA3">
                  <w:pPr>
                    <w:spacing w:before="40" w:after="40"/>
                  </w:pPr>
                  <w:r>
                    <w:t>10</w:t>
                  </w:r>
                  <w:r w:rsidR="00B83185">
                    <w:t>/</w:t>
                  </w:r>
                  <w:r>
                    <w:t>9</w:t>
                  </w:r>
                  <w:r w:rsidR="00B83185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5BA3" w:rsidP="00CD4105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C5BA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361C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of Project Scope and Vision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361C4" w:rsidP="00CD4105">
                  <w:pPr>
                    <w:spacing w:before="40" w:after="40"/>
                  </w:pPr>
                  <w:r>
                    <w:t>10/9/17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26C6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C6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361C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Draft of Software Requirements Specification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F361C4" w:rsidP="00CD4105">
                  <w:pPr>
                    <w:spacing w:before="40" w:after="40"/>
                  </w:pPr>
                  <w:r>
                    <w:t>10/9</w:t>
                  </w:r>
                  <w:r w:rsidR="00F26C63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F361C4" w:rsidP="00CD4105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C63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E9660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96603" w:rsidRPr="00C13EAB" w:rsidRDefault="00E96603" w:rsidP="00CD4105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561FD7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  <w:bookmarkStart w:id="26" w:name="_GoBack"/>
        <w:bookmarkEnd w:id="26"/>
      </w:tr>
      <w:tr w:rsidR="00E96603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E96603" w:rsidRPr="00A0099A" w:rsidRDefault="00E96603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7" w:name="Text13"/>
                <w:p w:rsidR="00D6695C" w:rsidRPr="00D6695C" w:rsidRDefault="005F7DD6" w:rsidP="00D6695C">
                  <w:r>
                    <w:lastRenderedPageBreak/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7"/>
                </w:p>
              </w:tc>
              <w:bookmarkStart w:id="28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8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475A15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Revisions</w:t>
                  </w:r>
                  <w:r w:rsidR="00561FD7">
                    <w:t xml:space="preserve"> of Documentation and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75A15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75A15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9E7F77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7"/>
                </w:p>
                <w:bookmarkStart w:id="3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8"/>
                </w:p>
                <w:bookmarkStart w:id="3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9"/>
                </w:p>
                <w:bookmarkStart w:id="4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0"/>
                </w:p>
                <w:bookmarkStart w:id="4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1"/>
                </w:p>
                <w:bookmarkStart w:id="4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2"/>
                </w:p>
                <w:bookmarkStart w:id="4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7468F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527953323"/>
      <w:bookmarkStart w:id="45" w:name="_Toc67755745"/>
      <w:bookmarkStart w:id="4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7" w:name="_Toc527953324"/>
      <w:bookmarkEnd w:id="44"/>
      <w:r w:rsidR="00E37DB8" w:rsidRPr="00A951FF">
        <w:rPr>
          <w:sz w:val="26"/>
          <w:szCs w:val="26"/>
        </w:rPr>
        <w:t>PPROVALS</w:t>
      </w:r>
      <w:bookmarkEnd w:id="45"/>
      <w:bookmarkEnd w:id="4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</w:r>
      <w:proofErr w:type="spellStart"/>
      <w:r>
        <w:t>Lurenne</w:t>
      </w:r>
      <w:proofErr w:type="spellEnd"/>
      <w:r>
        <w:t xml:space="preserve"> </w:t>
      </w:r>
      <w:proofErr w:type="spellStart"/>
      <w:r>
        <w:t>Tangi</w:t>
      </w:r>
      <w:proofErr w:type="spellEnd"/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7468F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8" w:name="_Toc67755746"/>
      <w:bookmarkStart w:id="49" w:name="_Toc77392562"/>
      <w:r w:rsidRPr="00A951FF">
        <w:rPr>
          <w:sz w:val="26"/>
          <w:szCs w:val="26"/>
        </w:rPr>
        <w:lastRenderedPageBreak/>
        <w:t>APPENDICES</w:t>
      </w:r>
      <w:bookmarkEnd w:id="47"/>
      <w:bookmarkEnd w:id="48"/>
      <w:bookmarkEnd w:id="49"/>
    </w:p>
    <w:p w:rsidR="00C27667" w:rsidRDefault="00D7046C" w:rsidP="003A1956">
      <w:pPr>
        <w:pStyle w:val="Heading2"/>
        <w:spacing w:before="480" w:after="240"/>
      </w:pPr>
      <w:bookmarkStart w:id="50" w:name="_Toc67755747"/>
      <w:bookmarkStart w:id="51" w:name="_Toc77392563"/>
      <w:r>
        <w:t>Document Guidelines</w:t>
      </w:r>
      <w:bookmarkEnd w:id="50"/>
      <w:bookmarkEnd w:id="51"/>
    </w:p>
    <w:p w:rsidR="00160B81" w:rsidRPr="003A1956" w:rsidRDefault="00160B81" w:rsidP="00160B81">
      <w:pPr>
        <w:ind w:left="590"/>
        <w:rPr>
          <w:rFonts w:cs="Arial"/>
        </w:rPr>
      </w:pPr>
      <w:bookmarkStart w:id="52" w:name="Omitted"/>
      <w:bookmarkStart w:id="53" w:name="_Project_Charter_Document_Sections_O"/>
      <w:bookmarkStart w:id="54" w:name="_Project_Quality_Plan_Sections_Omitt"/>
      <w:bookmarkStart w:id="55" w:name="_Toc527953329"/>
      <w:bookmarkStart w:id="56" w:name="_Toc67755752"/>
      <w:bookmarkEnd w:id="52"/>
      <w:bookmarkEnd w:id="53"/>
      <w:bookmarkEnd w:id="54"/>
    </w:p>
    <w:p w:rsidR="002D5392" w:rsidRDefault="00C27667" w:rsidP="003A1956">
      <w:pPr>
        <w:pStyle w:val="Heading2"/>
        <w:spacing w:before="480" w:after="240"/>
      </w:pPr>
      <w:bookmarkStart w:id="5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5"/>
      <w:bookmarkEnd w:id="56"/>
      <w:bookmarkEnd w:id="5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468FD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066" w:rsidRDefault="00366066">
      <w:r>
        <w:separator/>
      </w:r>
    </w:p>
  </w:endnote>
  <w:endnote w:type="continuationSeparator" w:id="0">
    <w:p w:rsidR="00366066" w:rsidRDefault="0036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96603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468FD">
      <w:rPr>
        <w:noProof/>
        <w:sz w:val="18"/>
        <w:szCs w:val="18"/>
      </w:rPr>
      <w:t>10/8/2017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066" w:rsidRDefault="00366066">
      <w:r>
        <w:separator/>
      </w:r>
    </w:p>
  </w:footnote>
  <w:footnote w:type="continuationSeparator" w:id="0">
    <w:p w:rsidR="00366066" w:rsidRDefault="00366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2BA6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5BA3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6066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F6761"/>
    <w:rsid w:val="00500E9A"/>
    <w:rsid w:val="00524BE7"/>
    <w:rsid w:val="005272F4"/>
    <w:rsid w:val="00534D52"/>
    <w:rsid w:val="00561FD7"/>
    <w:rsid w:val="0056558C"/>
    <w:rsid w:val="00573191"/>
    <w:rsid w:val="00575EE7"/>
    <w:rsid w:val="005A6DC8"/>
    <w:rsid w:val="005B2D77"/>
    <w:rsid w:val="005C1B07"/>
    <w:rsid w:val="005C6B99"/>
    <w:rsid w:val="005D00AA"/>
    <w:rsid w:val="005D165E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400EE"/>
    <w:rsid w:val="007404EF"/>
    <w:rsid w:val="007407E0"/>
    <w:rsid w:val="007468FD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355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7F77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76153"/>
    <w:rsid w:val="00B83185"/>
    <w:rsid w:val="00B8436F"/>
    <w:rsid w:val="00B939FB"/>
    <w:rsid w:val="00BA7AF5"/>
    <w:rsid w:val="00BC6BE2"/>
    <w:rsid w:val="00BD77EB"/>
    <w:rsid w:val="00BD7FD9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0BB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849BA"/>
    <w:rsid w:val="00E9144B"/>
    <w:rsid w:val="00E96603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1C4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7BA"/>
    <w:rsid w:val="00F93E93"/>
    <w:rsid w:val="00F94719"/>
    <w:rsid w:val="00FA24FF"/>
    <w:rsid w:val="00FB5140"/>
    <w:rsid w:val="00FB761D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FC54BE-52A4-4A34-97DC-28D0DD0BB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3BBC1F-29EC-4CDC-8ED3-4934B5C545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AFBD91-6E98-4AE2-9EEA-0AB122ABE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856f3-753c-4104-9d9f-55cf817b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</TotalTime>
  <Pages>7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6</cp:revision>
  <cp:lastPrinted>2004-07-12T06:29:00Z</cp:lastPrinted>
  <dcterms:created xsi:type="dcterms:W3CDTF">2017-10-07T12:52:00Z</dcterms:created>
  <dcterms:modified xsi:type="dcterms:W3CDTF">2017-10-08T11:13:00Z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