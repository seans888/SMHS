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16CB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9F230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F482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</w:t>
            </w:r>
            <w:bookmarkStart w:id="16" w:name="_GoBack"/>
            <w:bookmarkEnd w:id="16"/>
            <w:r w:rsidR="006A2A57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6F482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</w:t>
            </w:r>
            <w:r w:rsidR="00587201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6F482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</w:t>
            </w:r>
            <w:r w:rsidR="003600F7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6</w:t>
            </w:r>
            <w:r w:rsidR="003600F7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6F482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</w:t>
            </w:r>
            <w:r w:rsidR="00B71E56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116CB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1.8</w:t>
            </w:r>
          </w:p>
        </w:tc>
        <w:tc>
          <w:tcPr>
            <w:tcW w:w="1260" w:type="dxa"/>
          </w:tcPr>
          <w:p w:rsidR="003600F7" w:rsidRDefault="00116CB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3600F7" w:rsidRDefault="00116CB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116CB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230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230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230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230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230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230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230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9"/>
    <w:p w:rsidR="003A1956" w:rsidRDefault="00116CB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2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bookmarkStart w:id="23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4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71E5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B71E56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 xml:space="preserve">Still there’s a need for development of system </w:t>
                  </w:r>
                  <w:proofErr w:type="spellStart"/>
                  <w:r>
                    <w:t>submodules</w:t>
                  </w:r>
                  <w:proofErr w:type="spellEnd"/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6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6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7"/>
                </w:p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bookmarkStart w:id="3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0"/>
                </w:p>
                <w:bookmarkStart w:id="3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1"/>
                </w:p>
                <w:bookmarkStart w:id="3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3" w:name="Text26"/>
                <w:p w:rsidR="00D6695C" w:rsidRDefault="00F22B07" w:rsidP="008F4C3C">
                  <w:r>
                    <w:lastRenderedPageBreak/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3"/>
                </w:p>
                <w:bookmarkStart w:id="3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4"/>
                </w:p>
                <w:bookmarkStart w:id="3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5"/>
                </w:p>
                <w:bookmarkStart w:id="3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6"/>
                </w:p>
                <w:bookmarkStart w:id="3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7"/>
                </w:p>
                <w:bookmarkStart w:id="3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8"/>
                </w:p>
                <w:bookmarkStart w:id="3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16CB7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16CB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16CB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306" w:rsidRDefault="009F2306">
      <w:r>
        <w:separator/>
      </w:r>
    </w:p>
  </w:endnote>
  <w:endnote w:type="continuationSeparator" w:id="0">
    <w:p w:rsidR="009F2306" w:rsidRDefault="009F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F4829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16CB7">
      <w:rPr>
        <w:noProof/>
        <w:sz w:val="18"/>
        <w:szCs w:val="18"/>
      </w:rPr>
      <w:t>11/27/2017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306" w:rsidRDefault="009F2306">
      <w:r>
        <w:separator/>
      </w:r>
    </w:p>
  </w:footnote>
  <w:footnote w:type="continuationSeparator" w:id="0">
    <w:p w:rsidR="009F2306" w:rsidRDefault="009F2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CB7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1207"/>
    <w:rsid w:val="00417E2E"/>
    <w:rsid w:val="00424139"/>
    <w:rsid w:val="004322F7"/>
    <w:rsid w:val="0044058B"/>
    <w:rsid w:val="00443B66"/>
    <w:rsid w:val="00453E31"/>
    <w:rsid w:val="00461730"/>
    <w:rsid w:val="004656E5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6F4829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2306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B7CD9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D57C7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55FA6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5</cp:revision>
  <cp:lastPrinted>2004-07-12T06:29:00Z</cp:lastPrinted>
  <dcterms:created xsi:type="dcterms:W3CDTF">2017-11-21T13:17:00Z</dcterms:created>
  <dcterms:modified xsi:type="dcterms:W3CDTF">2017-11-27T11:54:00Z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